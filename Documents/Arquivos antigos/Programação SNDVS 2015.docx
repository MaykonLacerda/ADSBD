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10" w:rsidRDefault="005F25E0" w:rsidP="001C4FCD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-201295</wp:posOffset>
            </wp:positionV>
            <wp:extent cx="2096770" cy="2009140"/>
            <wp:effectExtent l="19050" t="0" r="0" b="0"/>
            <wp:wrapTight wrapText="bothSides">
              <wp:wrapPolygon edited="0">
                <wp:start x="-196" y="0"/>
                <wp:lineTo x="-196" y="21300"/>
                <wp:lineTo x="21587" y="21300"/>
                <wp:lineTo x="21587" y="0"/>
                <wp:lineTo x="-196" y="0"/>
              </wp:wrapPolygon>
            </wp:wrapTight>
            <wp:docPr id="16" name="Imagem 3" descr="C:\Documents and Settings\User\Meus documentos\Minhas imagens\Logomarcas\brasão Bom Despach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Meus documentos\Minhas imagens\Logomarcas\brasão Bom Despacho (3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5186045</wp:posOffset>
            </wp:positionH>
            <wp:positionV relativeFrom="paragraph">
              <wp:posOffset>11430</wp:posOffset>
            </wp:positionV>
            <wp:extent cx="1490345" cy="1062990"/>
            <wp:effectExtent l="19050" t="0" r="0" b="0"/>
            <wp:wrapTight wrapText="bothSides">
              <wp:wrapPolygon edited="0">
                <wp:start x="-276" y="0"/>
                <wp:lineTo x="-276" y="21290"/>
                <wp:lineTo x="21536" y="21290"/>
                <wp:lineTo x="21536" y="0"/>
                <wp:lineTo x="-276" y="0"/>
              </wp:wrapPolygon>
            </wp:wrapTight>
            <wp:docPr id="8" name="Imagem 3" descr="C:\Documents and Settings\User\Meus documentos\Minhas imagens\Logomarcas\brasão Bom Despach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Meus documentos\Minhas imagens\Logomarcas\brasão Bom Despacho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-95250</wp:posOffset>
            </wp:positionV>
            <wp:extent cx="1657985" cy="1169035"/>
            <wp:effectExtent l="19050" t="0" r="0" b="0"/>
            <wp:wrapSquare wrapText="bothSides"/>
            <wp:docPr id="1" name="Imagem 5" descr="C:\Documents and Settings\User\Meus documentos\Minhas imagens\Logomarcas\ADSBD - com endereç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Meus documentos\Minhas imagens\Logomarcas\ADSBD - com endereç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FCD" w:rsidRDefault="00EE0651" w:rsidP="001C4FCD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C4FCD" w:rsidRPr="00477394" w:rsidRDefault="00EE0651" w:rsidP="001C4FCD">
      <w:pPr>
        <w:pStyle w:val="SemEspaamen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Parcerias                                                                             E</w:t>
      </w:r>
    </w:p>
    <w:p w:rsidR="001C4FCD" w:rsidRPr="00477394" w:rsidRDefault="001C4FCD" w:rsidP="001C4FCD">
      <w:pPr>
        <w:pStyle w:val="SemEspaamento"/>
        <w:tabs>
          <w:tab w:val="left" w:pos="6521"/>
        </w:tabs>
        <w:ind w:left="708"/>
        <w:rPr>
          <w:rFonts w:ascii="Arial" w:hAnsi="Arial" w:cs="Arial"/>
          <w:noProof/>
          <w:sz w:val="24"/>
          <w:szCs w:val="24"/>
          <w:lang w:eastAsia="pt-BR"/>
        </w:rPr>
      </w:pPr>
      <w:r w:rsidRPr="00477394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EE0651">
        <w:rPr>
          <w:rFonts w:ascii="Arial" w:hAnsi="Arial" w:cs="Arial"/>
          <w:noProof/>
          <w:sz w:val="24"/>
          <w:szCs w:val="24"/>
          <w:lang w:eastAsia="pt-BR"/>
        </w:rPr>
        <w:t xml:space="preserve">    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   </w:t>
      </w:r>
      <w:r w:rsidR="00A97EEB">
        <w:rPr>
          <w:rFonts w:ascii="Arial" w:hAnsi="Arial" w:cs="Arial"/>
          <w:noProof/>
          <w:sz w:val="24"/>
          <w:szCs w:val="24"/>
          <w:lang w:eastAsia="pt-BR"/>
        </w:rPr>
        <w:t xml:space="preserve">       </w:t>
      </w:r>
    </w:p>
    <w:p w:rsidR="001C4FCD" w:rsidRDefault="001C4FCD" w:rsidP="001C4FCD">
      <w:pPr>
        <w:pStyle w:val="SemEspaamento"/>
      </w:pPr>
    </w:p>
    <w:p w:rsidR="001C4FCD" w:rsidRDefault="001C4FCD" w:rsidP="001C4FCD">
      <w:pPr>
        <w:pStyle w:val="SemEspaamento"/>
        <w:ind w:left="311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4FCD" w:rsidRDefault="001C4FCD" w:rsidP="001C4FCD">
      <w:pPr>
        <w:pStyle w:val="SemEspaamento"/>
        <w:ind w:left="3119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1887" w:type="dxa"/>
        <w:tblInd w:w="-63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887"/>
      </w:tblGrid>
      <w:tr w:rsidR="001C4FCD" w:rsidTr="001C4FCD">
        <w:trPr>
          <w:trHeight w:val="100"/>
        </w:trPr>
        <w:tc>
          <w:tcPr>
            <w:tcW w:w="11887" w:type="dxa"/>
          </w:tcPr>
          <w:p w:rsidR="001C4FCD" w:rsidRDefault="001C4FCD" w:rsidP="001C4FCD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1C4FCD" w:rsidRDefault="001C4FCD" w:rsidP="001C4FCD">
      <w:pPr>
        <w:rPr>
          <w:rFonts w:eastAsiaTheme="minorHAnsi"/>
          <w:b/>
          <w:u w:val="single"/>
          <w:lang w:eastAsia="en-US"/>
        </w:rPr>
      </w:pPr>
    </w:p>
    <w:p w:rsidR="00B44FB3" w:rsidRPr="00A97EEB" w:rsidRDefault="00184D25" w:rsidP="001C4FCD">
      <w:pPr>
        <w:jc w:val="center"/>
        <w:rPr>
          <w:rFonts w:ascii="Arial" w:hAnsi="Arial" w:cs="Arial"/>
          <w:b/>
          <w:sz w:val="16"/>
          <w:szCs w:val="16"/>
        </w:rPr>
      </w:pPr>
      <w:r w:rsidRPr="00A97EEB">
        <w:rPr>
          <w:rFonts w:ascii="Arial" w:hAnsi="Arial" w:cs="Arial"/>
          <w:b/>
          <w:sz w:val="28"/>
          <w:szCs w:val="28"/>
        </w:rPr>
        <w:t xml:space="preserve">SEMANA NACIONAL DO DOADOR VOLUNTÁRIO DE </w:t>
      </w:r>
      <w:r w:rsidRPr="00A97EEB">
        <w:rPr>
          <w:rFonts w:ascii="Arial" w:hAnsi="Arial" w:cs="Arial"/>
          <w:b/>
          <w:i/>
          <w:color w:val="FF0000"/>
          <w:sz w:val="28"/>
          <w:szCs w:val="28"/>
          <w:u w:val="single"/>
        </w:rPr>
        <w:t>SANGUE</w:t>
      </w:r>
      <w:r w:rsidRPr="00A97EEB">
        <w:rPr>
          <w:rFonts w:ascii="Arial" w:hAnsi="Arial" w:cs="Arial"/>
          <w:b/>
          <w:sz w:val="28"/>
          <w:szCs w:val="28"/>
        </w:rPr>
        <w:t xml:space="preserve"> </w:t>
      </w:r>
      <w:r w:rsidR="00216F87" w:rsidRPr="00A97EEB">
        <w:rPr>
          <w:rFonts w:ascii="Arial" w:hAnsi="Arial" w:cs="Arial"/>
          <w:b/>
          <w:sz w:val="28"/>
          <w:szCs w:val="28"/>
        </w:rPr>
        <w:t>–</w:t>
      </w:r>
      <w:r w:rsidRPr="00A97EEB">
        <w:rPr>
          <w:rFonts w:ascii="Arial" w:hAnsi="Arial" w:cs="Arial"/>
          <w:b/>
          <w:sz w:val="28"/>
          <w:szCs w:val="28"/>
        </w:rPr>
        <w:t xml:space="preserve"> 201</w:t>
      </w:r>
      <w:r w:rsidR="00F70815" w:rsidRPr="00A97EEB">
        <w:rPr>
          <w:rFonts w:ascii="Arial" w:hAnsi="Arial" w:cs="Arial"/>
          <w:b/>
          <w:sz w:val="28"/>
          <w:szCs w:val="28"/>
        </w:rPr>
        <w:t>5</w:t>
      </w:r>
    </w:p>
    <w:p w:rsidR="00B44FB3" w:rsidRPr="009D7E62" w:rsidRDefault="00B44FB3" w:rsidP="00B44FB3">
      <w:pPr>
        <w:ind w:right="-24"/>
        <w:jc w:val="both"/>
        <w:rPr>
          <w:sz w:val="16"/>
          <w:szCs w:val="16"/>
        </w:rPr>
      </w:pPr>
    </w:p>
    <w:p w:rsidR="009515EC" w:rsidRDefault="009515EC" w:rsidP="009515EC">
      <w:pPr>
        <w:tabs>
          <w:tab w:val="left" w:pos="540"/>
        </w:tabs>
        <w:jc w:val="both"/>
      </w:pPr>
      <w:r w:rsidRPr="00F359BE">
        <w:t xml:space="preserve">A </w:t>
      </w:r>
      <w:r w:rsidR="0068253E">
        <w:t>Equipe do PACE</w:t>
      </w:r>
      <w:r w:rsidR="008C4B30">
        <w:t>-BD -</w:t>
      </w:r>
      <w:r w:rsidR="0068253E">
        <w:t xml:space="preserve"> Posto Avançado de Coleta</w:t>
      </w:r>
      <w:r w:rsidR="00F70815">
        <w:t>s</w:t>
      </w:r>
      <w:r w:rsidR="0068253E">
        <w:t xml:space="preserve"> Externas e a Diretoria da ADSBD – Associação dos Doad</w:t>
      </w:r>
      <w:r w:rsidR="00A97EEB">
        <w:t xml:space="preserve">ores de Sangue de Bom Despacho, </w:t>
      </w:r>
      <w:r w:rsidR="0068253E">
        <w:t>tem a honra</w:t>
      </w:r>
      <w:r w:rsidR="00A97EEB">
        <w:t xml:space="preserve"> de convidar-lhe </w:t>
      </w:r>
      <w:r w:rsidR="0068253E">
        <w:t xml:space="preserve">(s) a participar </w:t>
      </w:r>
      <w:r w:rsidR="00F70815">
        <w:t>das comemorações da Semana Nacional do Doador Voluntário de Sangue – 2015, conforme programação a seguir:</w:t>
      </w:r>
    </w:p>
    <w:p w:rsidR="00B44FB3" w:rsidRDefault="00B44FB3" w:rsidP="00B44FB3">
      <w:pPr>
        <w:ind w:right="-24"/>
        <w:jc w:val="both"/>
        <w:rPr>
          <w:sz w:val="28"/>
          <w:szCs w:val="28"/>
        </w:rPr>
      </w:pPr>
    </w:p>
    <w:p w:rsidR="004C3C62" w:rsidRPr="004C3C62" w:rsidRDefault="00216F87" w:rsidP="004C3C62">
      <w:pPr>
        <w:tabs>
          <w:tab w:val="left" w:pos="540"/>
        </w:tabs>
        <w:spacing w:after="50"/>
        <w:jc w:val="both"/>
        <w:rPr>
          <w:sz w:val="22"/>
        </w:rPr>
      </w:pPr>
      <w:r w:rsidRPr="00216F87">
        <w:rPr>
          <w:b/>
          <w:color w:val="FF0000"/>
        </w:rPr>
        <w:t>Dia:</w:t>
      </w:r>
      <w:r>
        <w:rPr>
          <w:b/>
          <w:color w:val="FF0000"/>
        </w:rPr>
        <w:t xml:space="preserve"> </w:t>
      </w:r>
      <w:r w:rsidR="008C4B30">
        <w:rPr>
          <w:b/>
          <w:color w:val="00B050"/>
        </w:rPr>
        <w:t>22</w:t>
      </w:r>
      <w:r w:rsidRPr="00216F87">
        <w:rPr>
          <w:b/>
          <w:color w:val="00B050"/>
        </w:rPr>
        <w:t>/11</w:t>
      </w:r>
      <w:r w:rsidR="00782A8A">
        <w:rPr>
          <w:b/>
          <w:color w:val="00B050"/>
        </w:rPr>
        <w:t xml:space="preserve"> –</w:t>
      </w:r>
      <w:r w:rsidRPr="00F544B7">
        <w:rPr>
          <w:b/>
          <w:color w:val="00B050"/>
        </w:rPr>
        <w:t xml:space="preserve"> </w:t>
      </w:r>
      <w:r w:rsidR="008C4B30">
        <w:rPr>
          <w:b/>
        </w:rPr>
        <w:t>Domingo</w:t>
      </w:r>
      <w:r>
        <w:rPr>
          <w:b/>
        </w:rPr>
        <w:t xml:space="preserve">: </w:t>
      </w:r>
      <w:r w:rsidRPr="00F544B7">
        <w:rPr>
          <w:b/>
        </w:rPr>
        <w:t xml:space="preserve">- </w:t>
      </w:r>
      <w:r w:rsidR="008C4B30">
        <w:rPr>
          <w:b/>
        </w:rPr>
        <w:t>Missa em Ação de Graças</w:t>
      </w:r>
    </w:p>
    <w:p w:rsidR="00216F87" w:rsidRPr="00F544B7" w:rsidRDefault="0068253E" w:rsidP="00216F87">
      <w:pPr>
        <w:tabs>
          <w:tab w:val="left" w:pos="540"/>
        </w:tabs>
        <w:spacing w:after="50"/>
        <w:jc w:val="both"/>
        <w:rPr>
          <w:b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-41335</wp:posOffset>
            </wp:positionH>
            <wp:positionV relativeFrom="paragraph">
              <wp:posOffset>31151</wp:posOffset>
            </wp:positionV>
            <wp:extent cx="6821697" cy="5451894"/>
            <wp:effectExtent l="38100" t="0" r="17253" b="0"/>
            <wp:wrapNone/>
            <wp:docPr id="7" name="Imagem 1" descr="C:\Documents and Settings\User\Meus documentos\Minhas imagen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eus documentos\Minhas imagen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3000" contrast="-77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697" cy="545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sx="200000" sy="2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6F87" w:rsidRPr="00216F87">
        <w:rPr>
          <w:b/>
          <w:color w:val="FF0000"/>
        </w:rPr>
        <w:t>Horário:</w:t>
      </w:r>
      <w:r w:rsidR="00782A8A" w:rsidRPr="00782A8A">
        <w:t xml:space="preserve"> </w:t>
      </w:r>
      <w:r w:rsidR="008C4B30">
        <w:t xml:space="preserve">18:00 </w:t>
      </w:r>
      <w:r w:rsidR="009D7E62">
        <w:t>horas</w:t>
      </w:r>
    </w:p>
    <w:p w:rsidR="00216F87" w:rsidRPr="00F45D88" w:rsidRDefault="00216F87" w:rsidP="00216F87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Local:</w:t>
      </w:r>
      <w:r w:rsidR="00782A8A" w:rsidRPr="00782A8A">
        <w:t xml:space="preserve"> </w:t>
      </w:r>
      <w:r w:rsidR="008C4B30">
        <w:t>Igreja Santa Efigênia</w:t>
      </w:r>
    </w:p>
    <w:p w:rsidR="00216F87" w:rsidRPr="00F45D88" w:rsidRDefault="00216F87" w:rsidP="00216F87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Endereço</w:t>
      </w:r>
      <w:r w:rsidRPr="003A40B0">
        <w:rPr>
          <w:b/>
          <w:color w:val="C00000"/>
        </w:rPr>
        <w:t>:</w:t>
      </w:r>
      <w:r w:rsidR="00782A8A" w:rsidRPr="00782A8A">
        <w:t xml:space="preserve"> </w:t>
      </w:r>
      <w:r w:rsidR="008C4B30">
        <w:t xml:space="preserve">Rua Gustavo Capanema, S/N, Vila Militar </w:t>
      </w:r>
      <w:r w:rsidR="003F3B07">
        <w:t>–</w:t>
      </w:r>
      <w:r w:rsidR="008C4B30">
        <w:t xml:space="preserve"> B</w:t>
      </w:r>
      <w:r w:rsidR="003F3B07">
        <w:t xml:space="preserve">om </w:t>
      </w:r>
      <w:r w:rsidR="008C4B30">
        <w:t>D</w:t>
      </w:r>
      <w:r w:rsidR="003F3B07">
        <w:t>espacho</w:t>
      </w:r>
    </w:p>
    <w:p w:rsidR="003F3B07" w:rsidRDefault="003F3B07" w:rsidP="00216F87">
      <w:pPr>
        <w:tabs>
          <w:tab w:val="left" w:pos="540"/>
        </w:tabs>
        <w:spacing w:after="50"/>
        <w:jc w:val="both"/>
        <w:rPr>
          <w:b/>
          <w:color w:val="FF0000"/>
        </w:rPr>
      </w:pPr>
    </w:p>
    <w:p w:rsidR="00216F87" w:rsidRPr="00832355" w:rsidRDefault="00216F87" w:rsidP="00216F87">
      <w:pPr>
        <w:tabs>
          <w:tab w:val="left" w:pos="540"/>
        </w:tabs>
        <w:spacing w:after="50"/>
        <w:jc w:val="both"/>
        <w:rPr>
          <w:color w:val="FF0000"/>
        </w:rPr>
      </w:pPr>
      <w:r w:rsidRPr="00216F87">
        <w:rPr>
          <w:b/>
          <w:color w:val="FF0000"/>
        </w:rPr>
        <w:t>Dia:</w:t>
      </w:r>
      <w:r w:rsidRPr="003A40B0">
        <w:rPr>
          <w:b/>
          <w:color w:val="C00000"/>
        </w:rPr>
        <w:t xml:space="preserve"> </w:t>
      </w:r>
      <w:r w:rsidR="008C4B30">
        <w:rPr>
          <w:b/>
          <w:color w:val="00B050"/>
        </w:rPr>
        <w:t>23/</w:t>
      </w:r>
      <w:r w:rsidR="00782A8A">
        <w:rPr>
          <w:b/>
          <w:color w:val="00B050"/>
        </w:rPr>
        <w:t xml:space="preserve">11 </w:t>
      </w:r>
      <w:r w:rsidRPr="00F544B7">
        <w:rPr>
          <w:b/>
          <w:color w:val="00B050"/>
        </w:rPr>
        <w:t xml:space="preserve">- </w:t>
      </w:r>
      <w:r w:rsidR="008C4B30">
        <w:rPr>
          <w:b/>
        </w:rPr>
        <w:t>2</w:t>
      </w:r>
      <w:r>
        <w:rPr>
          <w:b/>
        </w:rPr>
        <w:t>ª feira</w:t>
      </w:r>
      <w:r w:rsidR="00782A8A">
        <w:rPr>
          <w:b/>
        </w:rPr>
        <w:t xml:space="preserve"> </w:t>
      </w:r>
      <w:r w:rsidR="00832355">
        <w:rPr>
          <w:b/>
        </w:rPr>
        <w:t>–</w:t>
      </w:r>
      <w:r w:rsidRPr="00F544B7">
        <w:rPr>
          <w:b/>
        </w:rPr>
        <w:t xml:space="preserve"> </w:t>
      </w:r>
      <w:r w:rsidR="008C4B30" w:rsidRPr="008C4B30">
        <w:rPr>
          <w:b/>
        </w:rPr>
        <w:t>Entrega de Carteirinhas de Sócio Doador de Sangue</w:t>
      </w:r>
      <w:r w:rsidR="00E77910">
        <w:rPr>
          <w:b/>
        </w:rPr>
        <w:t>,</w:t>
      </w:r>
      <w:r w:rsidR="00E77910">
        <w:t xml:space="preserve"> da</w:t>
      </w:r>
      <w:r w:rsidR="008C4B30">
        <w:t xml:space="preserve"> ADSBD (Doadores que </w:t>
      </w:r>
      <w:r w:rsidR="00E77910">
        <w:t xml:space="preserve">                     </w:t>
      </w:r>
      <w:r w:rsidR="008C4B30">
        <w:t xml:space="preserve">completaram 05 doações em 2015), </w:t>
      </w:r>
      <w:r w:rsidR="008C4B30">
        <w:rPr>
          <w:b/>
        </w:rPr>
        <w:t>e C</w:t>
      </w:r>
      <w:r w:rsidR="008C4B30" w:rsidRPr="008C4B30">
        <w:rPr>
          <w:b/>
        </w:rPr>
        <w:t>ertificado de Generosidade</w:t>
      </w:r>
      <w:r w:rsidR="008C4B30">
        <w:t xml:space="preserve"> (Doadores que completaram 10 doações em 2015)</w:t>
      </w:r>
    </w:p>
    <w:p w:rsidR="00216F87" w:rsidRPr="0031187B" w:rsidRDefault="00216F87" w:rsidP="00216F87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Horário:</w:t>
      </w:r>
      <w:r w:rsidR="00782A8A">
        <w:rPr>
          <w:b/>
          <w:color w:val="C00000"/>
        </w:rPr>
        <w:t xml:space="preserve"> </w:t>
      </w:r>
      <w:r w:rsidR="008C4B30">
        <w:t>08:00 às 17:00</w:t>
      </w:r>
      <w:r w:rsidR="00EE743E">
        <w:t xml:space="preserve"> horas</w:t>
      </w:r>
    </w:p>
    <w:p w:rsidR="00216F87" w:rsidRDefault="00216F87" w:rsidP="00216F87">
      <w:pPr>
        <w:tabs>
          <w:tab w:val="left" w:pos="540"/>
        </w:tabs>
        <w:spacing w:after="50"/>
        <w:jc w:val="both"/>
        <w:rPr>
          <w:b/>
        </w:rPr>
      </w:pPr>
      <w:r w:rsidRPr="00216F87">
        <w:rPr>
          <w:b/>
          <w:color w:val="FF0000"/>
        </w:rPr>
        <w:t>Local:</w:t>
      </w:r>
      <w:r w:rsidR="00782A8A">
        <w:rPr>
          <w:b/>
          <w:color w:val="C00000"/>
        </w:rPr>
        <w:t xml:space="preserve"> </w:t>
      </w:r>
      <w:r w:rsidR="008C4B30">
        <w:t xml:space="preserve">ADSBD </w:t>
      </w:r>
    </w:p>
    <w:p w:rsidR="00216F87" w:rsidRDefault="00216F87" w:rsidP="008C4B30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Endereço</w:t>
      </w:r>
      <w:r w:rsidRPr="003A40B0">
        <w:rPr>
          <w:b/>
          <w:color w:val="C00000"/>
        </w:rPr>
        <w:t>:</w:t>
      </w:r>
      <w:r w:rsidR="00681E25">
        <w:rPr>
          <w:sz w:val="28"/>
          <w:szCs w:val="28"/>
        </w:rPr>
        <w:t xml:space="preserve"> </w:t>
      </w:r>
      <w:r w:rsidR="008C4B30">
        <w:t>Praça Olegário Maciel, 831 – Centro – Bom Despacho</w:t>
      </w:r>
    </w:p>
    <w:p w:rsidR="003F3B07" w:rsidRDefault="003F3B07" w:rsidP="004548E2">
      <w:pPr>
        <w:tabs>
          <w:tab w:val="left" w:pos="540"/>
        </w:tabs>
        <w:spacing w:after="50"/>
        <w:ind w:left="2268" w:hanging="2268"/>
        <w:jc w:val="both"/>
        <w:rPr>
          <w:b/>
          <w:color w:val="FF0000"/>
        </w:rPr>
      </w:pPr>
    </w:p>
    <w:p w:rsidR="00216F87" w:rsidRPr="00421E7F" w:rsidRDefault="00216F87" w:rsidP="004548E2">
      <w:pPr>
        <w:tabs>
          <w:tab w:val="left" w:pos="540"/>
        </w:tabs>
        <w:spacing w:after="50"/>
        <w:ind w:left="2268" w:hanging="2268"/>
        <w:jc w:val="both"/>
      </w:pPr>
      <w:r w:rsidRPr="00216F87">
        <w:rPr>
          <w:b/>
          <w:color w:val="FF0000"/>
        </w:rPr>
        <w:t>Dia:</w:t>
      </w:r>
      <w:r w:rsidRPr="003A40B0">
        <w:rPr>
          <w:b/>
          <w:color w:val="C00000"/>
        </w:rPr>
        <w:t xml:space="preserve"> </w:t>
      </w:r>
      <w:r w:rsidR="00782A8A">
        <w:rPr>
          <w:b/>
          <w:color w:val="00B050"/>
        </w:rPr>
        <w:t>2</w:t>
      </w:r>
      <w:r w:rsidR="008C4B30">
        <w:rPr>
          <w:b/>
          <w:color w:val="00B050"/>
        </w:rPr>
        <w:t>4</w:t>
      </w:r>
      <w:r w:rsidR="00820A68">
        <w:rPr>
          <w:b/>
          <w:color w:val="00B050"/>
        </w:rPr>
        <w:t xml:space="preserve">/11 </w:t>
      </w:r>
      <w:r w:rsidRPr="00F544B7">
        <w:rPr>
          <w:b/>
          <w:color w:val="00B050"/>
        </w:rPr>
        <w:t xml:space="preserve">- </w:t>
      </w:r>
      <w:r w:rsidR="008C4B30">
        <w:rPr>
          <w:b/>
        </w:rPr>
        <w:t>3</w:t>
      </w:r>
      <w:r>
        <w:rPr>
          <w:b/>
        </w:rPr>
        <w:t>ª feira</w:t>
      </w:r>
      <w:r w:rsidRPr="00F45D88">
        <w:t xml:space="preserve"> </w:t>
      </w:r>
      <w:r w:rsidR="008C4B30">
        <w:t>–</w:t>
      </w:r>
      <w:r w:rsidR="00CF57B2">
        <w:t xml:space="preserve"> </w:t>
      </w:r>
      <w:r w:rsidR="00CF57B2" w:rsidRPr="00CF57B2">
        <w:rPr>
          <w:b/>
        </w:rPr>
        <w:t>“Compartilhando Solidariedade”</w:t>
      </w:r>
      <w:r w:rsidR="00782A8A">
        <w:t xml:space="preserve"> </w:t>
      </w:r>
      <w:r w:rsidR="00CF57B2">
        <w:t>(Palhaçinhos Alegria e Anemia)</w:t>
      </w:r>
    </w:p>
    <w:p w:rsidR="002256E3" w:rsidRDefault="00216F87" w:rsidP="00E77910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  <w:r w:rsidRPr="00216F87">
        <w:rPr>
          <w:b/>
          <w:color w:val="FF0000"/>
        </w:rPr>
        <w:t>Horário</w:t>
      </w:r>
      <w:r w:rsidRPr="003A40B0">
        <w:rPr>
          <w:b/>
          <w:color w:val="C00000"/>
        </w:rPr>
        <w:t>:</w:t>
      </w:r>
      <w:r w:rsidR="00CF5F2B">
        <w:rPr>
          <w:b/>
          <w:color w:val="C00000"/>
        </w:rPr>
        <w:t xml:space="preserve"> </w:t>
      </w:r>
      <w:r w:rsidR="00CF57B2" w:rsidRPr="00CF57B2">
        <w:rPr>
          <w:color w:val="0D0D0D" w:themeColor="text1" w:themeTint="F2"/>
        </w:rPr>
        <w:t>09:30’</w:t>
      </w:r>
      <w:r w:rsidR="00CF57B2">
        <w:rPr>
          <w:color w:val="0D0D0D" w:themeColor="text1" w:themeTint="F2"/>
        </w:rPr>
        <w:t xml:space="preserve"> às 11</w:t>
      </w:r>
      <w:r w:rsidR="00CF57B2" w:rsidRPr="00CF57B2">
        <w:rPr>
          <w:color w:val="0D0D0D" w:themeColor="text1" w:themeTint="F2"/>
        </w:rPr>
        <w:t>:00 horas</w:t>
      </w:r>
      <w:r w:rsidR="002256E3">
        <w:rPr>
          <w:b/>
          <w:color w:val="C00000"/>
        </w:rPr>
        <w:t xml:space="preserve"> </w:t>
      </w:r>
      <w:r w:rsidR="00782A8A">
        <w:rPr>
          <w:b/>
          <w:color w:val="C00000"/>
        </w:rPr>
        <w:t xml:space="preserve"> </w:t>
      </w:r>
    </w:p>
    <w:p w:rsidR="00E77910" w:rsidRPr="00CF5F2B" w:rsidRDefault="00E77910" w:rsidP="00E77910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  <w:r w:rsidRPr="00E77910">
        <w:rPr>
          <w:b/>
          <w:color w:val="FF0000"/>
        </w:rPr>
        <w:t>Local:</w:t>
      </w:r>
      <w:r w:rsidR="00421E7F">
        <w:rPr>
          <w:b/>
          <w:color w:val="FF0000"/>
        </w:rPr>
        <w:t xml:space="preserve"> </w:t>
      </w:r>
      <w:r w:rsidR="00CF5F2B" w:rsidRPr="00CF5F2B">
        <w:rPr>
          <w:color w:val="0D0D0D" w:themeColor="text1" w:themeTint="F2"/>
        </w:rPr>
        <w:t>Escola Municipal Luís Machado Filho</w:t>
      </w:r>
    </w:p>
    <w:p w:rsidR="00E77910" w:rsidRPr="00CF5F2B" w:rsidRDefault="00E77910" w:rsidP="00E77910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  <w:r w:rsidRPr="00E77910">
        <w:rPr>
          <w:b/>
          <w:color w:val="FF0000"/>
        </w:rPr>
        <w:t>Endereço:</w:t>
      </w:r>
      <w:r w:rsidR="00CF5F2B">
        <w:rPr>
          <w:b/>
          <w:color w:val="FF0000"/>
        </w:rPr>
        <w:t xml:space="preserve"> </w:t>
      </w:r>
      <w:r w:rsidR="00CF57B2">
        <w:rPr>
          <w:color w:val="0D0D0D" w:themeColor="text1" w:themeTint="F2"/>
        </w:rPr>
        <w:t>Rua Luís Machado,</w:t>
      </w:r>
      <w:r w:rsidR="00CF5F2B">
        <w:rPr>
          <w:color w:val="0D0D0D" w:themeColor="text1" w:themeTint="F2"/>
        </w:rPr>
        <w:t xml:space="preserve">100, </w:t>
      </w:r>
      <w:r w:rsidR="00CF5F2B" w:rsidRPr="00CF5F2B">
        <w:rPr>
          <w:color w:val="0D0D0D" w:themeColor="text1" w:themeTint="F2"/>
        </w:rPr>
        <w:t>Centro</w:t>
      </w:r>
      <w:r w:rsidR="00CF5F2B">
        <w:rPr>
          <w:color w:val="0D0D0D" w:themeColor="text1" w:themeTint="F2"/>
        </w:rPr>
        <w:t xml:space="preserve"> - </w:t>
      </w:r>
      <w:r w:rsidR="00CF5F2B" w:rsidRPr="00CF57B2">
        <w:rPr>
          <w:b/>
          <w:color w:val="0D0D0D" w:themeColor="text1" w:themeTint="F2"/>
        </w:rPr>
        <w:t>Serra da Saudade – MG</w:t>
      </w:r>
      <w:r w:rsidR="00CF5F2B">
        <w:rPr>
          <w:color w:val="0D0D0D" w:themeColor="text1" w:themeTint="F2"/>
        </w:rPr>
        <w:t xml:space="preserve"> </w:t>
      </w:r>
    </w:p>
    <w:p w:rsidR="003F3B07" w:rsidRPr="00CF5F2B" w:rsidRDefault="003F3B07" w:rsidP="00216F87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</w:p>
    <w:p w:rsidR="008C4B30" w:rsidRDefault="00216F87" w:rsidP="00216F87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Dia:</w:t>
      </w:r>
      <w:r w:rsidRPr="003A40B0">
        <w:rPr>
          <w:b/>
          <w:color w:val="C00000"/>
        </w:rPr>
        <w:t xml:space="preserve"> </w:t>
      </w:r>
      <w:r w:rsidRPr="00216F87">
        <w:rPr>
          <w:b/>
          <w:color w:val="00B050"/>
        </w:rPr>
        <w:t>2</w:t>
      </w:r>
      <w:r w:rsidR="008C4B30">
        <w:rPr>
          <w:b/>
          <w:color w:val="00B050"/>
        </w:rPr>
        <w:t>5</w:t>
      </w:r>
      <w:r w:rsidRPr="00216F87">
        <w:rPr>
          <w:b/>
          <w:color w:val="00B050"/>
        </w:rPr>
        <w:t>/11</w:t>
      </w:r>
      <w:r w:rsidR="00820A68">
        <w:rPr>
          <w:b/>
          <w:color w:val="00B050"/>
        </w:rPr>
        <w:t xml:space="preserve"> </w:t>
      </w:r>
      <w:r w:rsidR="008C4B30">
        <w:rPr>
          <w:b/>
          <w:color w:val="00B050"/>
        </w:rPr>
        <w:t>–</w:t>
      </w:r>
      <w:r w:rsidRPr="00F544B7">
        <w:rPr>
          <w:b/>
          <w:color w:val="00B050"/>
        </w:rPr>
        <w:t xml:space="preserve"> </w:t>
      </w:r>
      <w:r w:rsidR="008C4B30">
        <w:rPr>
          <w:b/>
        </w:rPr>
        <w:t>4ª feira</w:t>
      </w:r>
      <w:r w:rsidR="004548E2">
        <w:rPr>
          <w:b/>
        </w:rPr>
        <w:t xml:space="preserve"> –</w:t>
      </w:r>
      <w:r w:rsidR="00E77910" w:rsidRPr="00E77910">
        <w:rPr>
          <w:b/>
        </w:rPr>
        <w:t xml:space="preserve"> </w:t>
      </w:r>
      <w:r w:rsidR="00E77910" w:rsidRPr="008C4B30">
        <w:rPr>
          <w:b/>
        </w:rPr>
        <w:t>Passeio da Solidariedade</w:t>
      </w:r>
      <w:r w:rsidR="00CF57B2">
        <w:rPr>
          <w:b/>
        </w:rPr>
        <w:t xml:space="preserve"> </w:t>
      </w:r>
      <w:r w:rsidR="00CF57B2" w:rsidRPr="00CF57B2">
        <w:t>(Carreata)</w:t>
      </w:r>
    </w:p>
    <w:p w:rsidR="00E77910" w:rsidRPr="00820A68" w:rsidRDefault="00216F87" w:rsidP="00E77910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Horário:</w:t>
      </w:r>
      <w:r w:rsidR="00E77910" w:rsidRPr="00E77910">
        <w:t xml:space="preserve"> </w:t>
      </w:r>
      <w:r w:rsidR="00E77910">
        <w:t>17:30’ horas – Saída da ADSBD</w:t>
      </w:r>
    </w:p>
    <w:p w:rsidR="008C4B30" w:rsidRPr="00E77910" w:rsidRDefault="00E77910" w:rsidP="00216F87">
      <w:pPr>
        <w:tabs>
          <w:tab w:val="left" w:pos="540"/>
        </w:tabs>
        <w:spacing w:after="50"/>
        <w:jc w:val="both"/>
        <w:rPr>
          <w:b/>
        </w:rPr>
      </w:pPr>
      <w:r>
        <w:rPr>
          <w:b/>
          <w:color w:val="FF0000"/>
        </w:rPr>
        <w:t>Itinerário</w:t>
      </w:r>
      <w:r w:rsidRPr="00216F87">
        <w:rPr>
          <w:b/>
          <w:color w:val="FF0000"/>
        </w:rPr>
        <w:t>:</w:t>
      </w:r>
      <w:r w:rsidRPr="003A40B0">
        <w:rPr>
          <w:b/>
          <w:color w:val="C00000"/>
        </w:rPr>
        <w:t xml:space="preserve"> </w:t>
      </w:r>
      <w:r>
        <w:t>Vários Bairros da Cidade</w:t>
      </w:r>
      <w:r w:rsidR="00820A68">
        <w:rPr>
          <w:b/>
          <w:color w:val="C00000"/>
        </w:rPr>
        <w:t xml:space="preserve"> </w:t>
      </w:r>
    </w:p>
    <w:p w:rsidR="003F3B07" w:rsidRDefault="003F3B07" w:rsidP="00216F87">
      <w:pPr>
        <w:tabs>
          <w:tab w:val="left" w:pos="540"/>
        </w:tabs>
        <w:spacing w:after="50"/>
        <w:jc w:val="both"/>
        <w:rPr>
          <w:b/>
          <w:color w:val="FF0000"/>
        </w:rPr>
      </w:pPr>
    </w:p>
    <w:p w:rsidR="00421E7F" w:rsidRDefault="00216F87" w:rsidP="002256E3">
      <w:pPr>
        <w:tabs>
          <w:tab w:val="left" w:pos="540"/>
        </w:tabs>
        <w:spacing w:after="50"/>
        <w:ind w:left="2268" w:hanging="2268"/>
        <w:jc w:val="both"/>
      </w:pPr>
      <w:r w:rsidRPr="00216F87">
        <w:rPr>
          <w:b/>
          <w:color w:val="FF0000"/>
        </w:rPr>
        <w:t>Dia:</w:t>
      </w:r>
      <w:r w:rsidRPr="003A40B0">
        <w:rPr>
          <w:b/>
          <w:color w:val="C00000"/>
        </w:rPr>
        <w:t xml:space="preserve"> </w:t>
      </w:r>
      <w:r w:rsidR="00820A68">
        <w:rPr>
          <w:b/>
          <w:color w:val="00B050"/>
        </w:rPr>
        <w:t>2</w:t>
      </w:r>
      <w:r w:rsidR="008C4B30">
        <w:rPr>
          <w:b/>
          <w:color w:val="00B050"/>
        </w:rPr>
        <w:t>6</w:t>
      </w:r>
      <w:r w:rsidRPr="00216F87">
        <w:rPr>
          <w:b/>
          <w:color w:val="00B050"/>
        </w:rPr>
        <w:t>/11</w:t>
      </w:r>
      <w:r w:rsidR="00820A68">
        <w:rPr>
          <w:b/>
          <w:color w:val="00B050"/>
        </w:rPr>
        <w:t xml:space="preserve"> </w:t>
      </w:r>
      <w:r w:rsidR="008C4B30">
        <w:rPr>
          <w:b/>
          <w:color w:val="00B050"/>
        </w:rPr>
        <w:t>–</w:t>
      </w:r>
      <w:r w:rsidR="00EF0E30" w:rsidRPr="00EF0E30">
        <w:rPr>
          <w:b/>
        </w:rPr>
        <w:t xml:space="preserve"> </w:t>
      </w:r>
      <w:r w:rsidR="008C4B30">
        <w:rPr>
          <w:b/>
        </w:rPr>
        <w:t>5ª feira</w:t>
      </w:r>
      <w:r w:rsidR="00EF0E30">
        <w:rPr>
          <w:b/>
        </w:rPr>
        <w:t xml:space="preserve"> </w:t>
      </w:r>
      <w:r w:rsidR="00EF0E30">
        <w:t>–</w:t>
      </w:r>
      <w:r w:rsidR="002256E3" w:rsidRPr="00421E7F">
        <w:rPr>
          <w:b/>
        </w:rPr>
        <w:t>“Seja um Doador Voluntário de Sangue”</w:t>
      </w:r>
      <w:r w:rsidR="002256E3">
        <w:rPr>
          <w:b/>
        </w:rPr>
        <w:t xml:space="preserve"> </w:t>
      </w:r>
      <w:r w:rsidR="002256E3" w:rsidRPr="00421E7F">
        <w:t>(Panfletagem)</w:t>
      </w:r>
    </w:p>
    <w:p w:rsidR="00421E7F" w:rsidRDefault="003F3B07" w:rsidP="00216F87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  <w:r w:rsidRPr="00216F87">
        <w:rPr>
          <w:b/>
          <w:color w:val="FF0000"/>
        </w:rPr>
        <w:t>Horário:</w:t>
      </w:r>
      <w:r>
        <w:rPr>
          <w:b/>
          <w:color w:val="FF0000"/>
        </w:rPr>
        <w:t xml:space="preserve"> </w:t>
      </w:r>
      <w:r w:rsidR="002256E3" w:rsidRPr="00421E7F">
        <w:rPr>
          <w:color w:val="0D0D0D" w:themeColor="text1" w:themeTint="F2"/>
        </w:rPr>
        <w:t>08:00 às 17:00 horas</w:t>
      </w:r>
    </w:p>
    <w:p w:rsidR="003F3B07" w:rsidRPr="002256E3" w:rsidRDefault="00216F87" w:rsidP="00216F87">
      <w:pPr>
        <w:tabs>
          <w:tab w:val="left" w:pos="540"/>
        </w:tabs>
        <w:spacing w:after="50"/>
        <w:jc w:val="both"/>
        <w:rPr>
          <w:color w:val="0D0D0D" w:themeColor="text1" w:themeTint="F2"/>
        </w:rPr>
      </w:pPr>
      <w:r w:rsidRPr="00216F87">
        <w:rPr>
          <w:b/>
          <w:color w:val="FF0000"/>
        </w:rPr>
        <w:t>Local:</w:t>
      </w:r>
      <w:r w:rsidR="002256E3" w:rsidRPr="002256E3">
        <w:rPr>
          <w:color w:val="0D0D0D" w:themeColor="text1" w:themeTint="F2"/>
        </w:rPr>
        <w:t xml:space="preserve"> </w:t>
      </w:r>
      <w:r w:rsidR="00CF57B2">
        <w:rPr>
          <w:color w:val="0D0D0D" w:themeColor="text1" w:themeTint="F2"/>
        </w:rPr>
        <w:t>Terminal</w:t>
      </w:r>
      <w:r w:rsidR="002256E3" w:rsidRPr="00421E7F">
        <w:rPr>
          <w:color w:val="0D0D0D" w:themeColor="text1" w:themeTint="F2"/>
        </w:rPr>
        <w:t xml:space="preserve"> Rodoviári</w:t>
      </w:r>
      <w:r w:rsidR="00CF57B2">
        <w:rPr>
          <w:color w:val="0D0D0D" w:themeColor="text1" w:themeTint="F2"/>
        </w:rPr>
        <w:t>o de Bom Despacho</w:t>
      </w:r>
      <w:r w:rsidR="00F02353">
        <w:rPr>
          <w:b/>
          <w:color w:val="FF0000"/>
        </w:rPr>
        <w:t xml:space="preserve"> </w:t>
      </w:r>
    </w:p>
    <w:p w:rsidR="00421E7F" w:rsidRDefault="003F3B07" w:rsidP="00216F87">
      <w:pPr>
        <w:tabs>
          <w:tab w:val="left" w:pos="540"/>
        </w:tabs>
        <w:spacing w:after="50"/>
        <w:jc w:val="both"/>
        <w:rPr>
          <w:noProof/>
        </w:rPr>
      </w:pPr>
      <w:r w:rsidRPr="003F3B07">
        <w:rPr>
          <w:b/>
          <w:color w:val="FF0000"/>
        </w:rPr>
        <w:t>Endereço:</w:t>
      </w:r>
      <w:r>
        <w:rPr>
          <w:b/>
          <w:noProof/>
          <w:sz w:val="16"/>
          <w:szCs w:val="16"/>
        </w:rPr>
        <w:t xml:space="preserve"> </w:t>
      </w:r>
      <w:r w:rsidR="002256E3" w:rsidRPr="00421E7F">
        <w:rPr>
          <w:color w:val="0D0D0D" w:themeColor="text1" w:themeTint="F2"/>
        </w:rPr>
        <w:t>Praça Olegário Maciel,</w:t>
      </w:r>
      <w:r w:rsidR="002256E3">
        <w:rPr>
          <w:b/>
          <w:color w:val="FF0000"/>
        </w:rPr>
        <w:t xml:space="preserve"> </w:t>
      </w:r>
      <w:r w:rsidR="002256E3">
        <w:rPr>
          <w:color w:val="0D0D0D" w:themeColor="text1" w:themeTint="F2"/>
        </w:rPr>
        <w:t>S/N</w:t>
      </w:r>
      <w:r w:rsidR="002256E3" w:rsidRPr="00421E7F">
        <w:rPr>
          <w:color w:val="0D0D0D" w:themeColor="text1" w:themeTint="F2"/>
        </w:rPr>
        <w:t xml:space="preserve"> – Centro – Bom Despacho</w:t>
      </w:r>
    </w:p>
    <w:p w:rsidR="00421E7F" w:rsidRDefault="00421E7F" w:rsidP="00216F87">
      <w:pPr>
        <w:tabs>
          <w:tab w:val="left" w:pos="540"/>
        </w:tabs>
        <w:spacing w:after="50"/>
        <w:jc w:val="both"/>
        <w:rPr>
          <w:noProof/>
        </w:rPr>
      </w:pPr>
    </w:p>
    <w:p w:rsidR="00421E7F" w:rsidRPr="00CF5F2B" w:rsidRDefault="00421E7F" w:rsidP="00421E7F">
      <w:pPr>
        <w:tabs>
          <w:tab w:val="left" w:pos="540"/>
        </w:tabs>
        <w:spacing w:after="50"/>
        <w:jc w:val="both"/>
        <w:rPr>
          <w:b/>
        </w:rPr>
      </w:pPr>
      <w:r w:rsidRPr="00421E7F">
        <w:rPr>
          <w:b/>
          <w:noProof/>
          <w:color w:val="FF0000"/>
        </w:rPr>
        <w:t>Dia:</w:t>
      </w:r>
      <w:r>
        <w:rPr>
          <w:b/>
          <w:noProof/>
          <w:color w:val="FF0000"/>
        </w:rPr>
        <w:t xml:space="preserve"> </w:t>
      </w:r>
      <w:r w:rsidRPr="00421E7F">
        <w:rPr>
          <w:b/>
          <w:noProof/>
          <w:color w:val="00B050"/>
        </w:rPr>
        <w:t xml:space="preserve">27/11 </w:t>
      </w:r>
      <w:r>
        <w:rPr>
          <w:b/>
          <w:noProof/>
          <w:color w:val="00B050"/>
        </w:rPr>
        <w:t xml:space="preserve">– </w:t>
      </w:r>
      <w:r w:rsidRPr="00421E7F">
        <w:rPr>
          <w:b/>
          <w:noProof/>
          <w:color w:val="0D0D0D" w:themeColor="text1" w:themeTint="F2"/>
        </w:rPr>
        <w:t>6ª feira</w:t>
      </w:r>
      <w:r>
        <w:rPr>
          <w:b/>
          <w:noProof/>
          <w:color w:val="0D0D0D" w:themeColor="text1" w:themeTint="F2"/>
        </w:rPr>
        <w:t xml:space="preserve"> – </w:t>
      </w:r>
      <w:r w:rsidRPr="00CF5F2B">
        <w:rPr>
          <w:b/>
        </w:rPr>
        <w:t>Atividade do Projeto Doador do Futuro/ Futuro Doador “Educando e Conscientizando para Doação Voluntária de Sangue”</w:t>
      </w:r>
    </w:p>
    <w:p w:rsidR="00421E7F" w:rsidRDefault="00421E7F" w:rsidP="00421E7F">
      <w:pPr>
        <w:tabs>
          <w:tab w:val="left" w:pos="540"/>
        </w:tabs>
        <w:spacing w:after="50"/>
        <w:jc w:val="both"/>
        <w:rPr>
          <w:b/>
          <w:color w:val="FF0000"/>
        </w:rPr>
      </w:pPr>
      <w:r w:rsidRPr="00216F87">
        <w:rPr>
          <w:b/>
          <w:color w:val="FF0000"/>
        </w:rPr>
        <w:t>Horário:</w:t>
      </w:r>
      <w:r>
        <w:rPr>
          <w:b/>
          <w:color w:val="FF0000"/>
        </w:rPr>
        <w:t xml:space="preserve"> </w:t>
      </w:r>
      <w:r w:rsidRPr="003F3B07">
        <w:rPr>
          <w:color w:val="0D0D0D" w:themeColor="text1" w:themeTint="F2"/>
        </w:rPr>
        <w:t>09:30’</w:t>
      </w:r>
      <w:r w:rsidRPr="00FA345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horas</w:t>
      </w:r>
    </w:p>
    <w:p w:rsidR="00421E7F" w:rsidRDefault="00421E7F" w:rsidP="00421E7F">
      <w:pPr>
        <w:tabs>
          <w:tab w:val="left" w:pos="540"/>
        </w:tabs>
        <w:spacing w:after="50"/>
        <w:jc w:val="both"/>
      </w:pPr>
      <w:r w:rsidRPr="00216F87">
        <w:rPr>
          <w:b/>
          <w:color w:val="FF0000"/>
        </w:rPr>
        <w:t>Local:</w:t>
      </w:r>
      <w:r>
        <w:rPr>
          <w:b/>
          <w:color w:val="FF0000"/>
        </w:rPr>
        <w:t xml:space="preserve"> </w:t>
      </w:r>
      <w:r>
        <w:t>E.E Irmã Maria de 1º Grau</w:t>
      </w:r>
    </w:p>
    <w:p w:rsidR="00681E25" w:rsidRPr="005F25E0" w:rsidRDefault="00421E7F" w:rsidP="005F25E0">
      <w:pPr>
        <w:tabs>
          <w:tab w:val="left" w:pos="540"/>
        </w:tabs>
        <w:spacing w:after="50"/>
        <w:jc w:val="both"/>
        <w:rPr>
          <w:noProof/>
        </w:rPr>
      </w:pPr>
      <w:r w:rsidRPr="003F3B07">
        <w:rPr>
          <w:b/>
          <w:color w:val="FF0000"/>
        </w:rPr>
        <w:t>Endereço:</w:t>
      </w:r>
      <w:r>
        <w:rPr>
          <w:b/>
          <w:noProof/>
          <w:sz w:val="16"/>
          <w:szCs w:val="16"/>
        </w:rPr>
        <w:t xml:space="preserve"> </w:t>
      </w:r>
      <w:r w:rsidRPr="003F3B07">
        <w:rPr>
          <w:noProof/>
        </w:rPr>
        <w:t xml:space="preserve">Praça José Alves Machado Filho, 44 – São Vicente </w:t>
      </w:r>
      <w:r>
        <w:rPr>
          <w:noProof/>
        </w:rPr>
        <w:t>–</w:t>
      </w:r>
      <w:r w:rsidRPr="003F3B07">
        <w:rPr>
          <w:noProof/>
        </w:rPr>
        <w:t xml:space="preserve"> B</w:t>
      </w:r>
      <w:r>
        <w:rPr>
          <w:noProof/>
        </w:rPr>
        <w:t xml:space="preserve">om </w:t>
      </w:r>
      <w:r w:rsidRPr="003F3B07">
        <w:rPr>
          <w:noProof/>
        </w:rPr>
        <w:t>D</w:t>
      </w:r>
      <w:r>
        <w:rPr>
          <w:noProof/>
        </w:rPr>
        <w:t>espacho</w:t>
      </w:r>
      <w:r w:rsidRPr="003F3B07">
        <w:rPr>
          <w:noProof/>
        </w:rPr>
        <w:t xml:space="preserve"> </w:t>
      </w:r>
    </w:p>
    <w:p w:rsidR="000C6E15" w:rsidRPr="00421E7F" w:rsidRDefault="00681E25" w:rsidP="00421E7F">
      <w:pPr>
        <w:tabs>
          <w:tab w:val="left" w:pos="540"/>
          <w:tab w:val="left" w:pos="1800"/>
          <w:tab w:val="left" w:pos="1980"/>
        </w:tabs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“</w:t>
      </w:r>
      <w:r w:rsidR="00317EF8">
        <w:rPr>
          <w:b/>
          <w:noProof/>
          <w:sz w:val="36"/>
          <w:szCs w:val="36"/>
        </w:rPr>
        <w:t xml:space="preserve">Doar sangue é </w:t>
      </w:r>
      <w:r w:rsidR="003F3B07">
        <w:rPr>
          <w:b/>
          <w:noProof/>
          <w:sz w:val="36"/>
          <w:szCs w:val="36"/>
        </w:rPr>
        <w:t>gesto inigualável de partilhar a vida</w:t>
      </w:r>
      <w:r w:rsidR="00317EF8">
        <w:rPr>
          <w:b/>
          <w:noProof/>
          <w:sz w:val="36"/>
          <w:szCs w:val="36"/>
        </w:rPr>
        <w:t>!</w:t>
      </w:r>
      <w:r>
        <w:rPr>
          <w:b/>
          <w:noProof/>
          <w:sz w:val="36"/>
          <w:szCs w:val="36"/>
        </w:rPr>
        <w:t>”</w:t>
      </w:r>
    </w:p>
    <w:sectPr w:rsidR="000C6E15" w:rsidRPr="00421E7F" w:rsidSect="005F25E0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08"/>
  <w:hyphenationZone w:val="425"/>
  <w:characterSpacingControl w:val="doNotCompress"/>
  <w:compat/>
  <w:rsids>
    <w:rsidRoot w:val="00CC1AA5"/>
    <w:rsid w:val="00001033"/>
    <w:rsid w:val="000C6234"/>
    <w:rsid w:val="000C6E15"/>
    <w:rsid w:val="000D4FAE"/>
    <w:rsid w:val="000F263C"/>
    <w:rsid w:val="00156F80"/>
    <w:rsid w:val="00173D79"/>
    <w:rsid w:val="00184D25"/>
    <w:rsid w:val="001C4FCD"/>
    <w:rsid w:val="001F4354"/>
    <w:rsid w:val="00216F87"/>
    <w:rsid w:val="002256E3"/>
    <w:rsid w:val="00263A10"/>
    <w:rsid w:val="002661F6"/>
    <w:rsid w:val="00290AD8"/>
    <w:rsid w:val="00293715"/>
    <w:rsid w:val="002C3E47"/>
    <w:rsid w:val="00317EF8"/>
    <w:rsid w:val="00357BCF"/>
    <w:rsid w:val="00377730"/>
    <w:rsid w:val="003A12BC"/>
    <w:rsid w:val="003F3B07"/>
    <w:rsid w:val="00421E7F"/>
    <w:rsid w:val="004548E2"/>
    <w:rsid w:val="00464271"/>
    <w:rsid w:val="00467A9D"/>
    <w:rsid w:val="00480753"/>
    <w:rsid w:val="004C3C62"/>
    <w:rsid w:val="004C5236"/>
    <w:rsid w:val="00511C6F"/>
    <w:rsid w:val="00580C32"/>
    <w:rsid w:val="00584343"/>
    <w:rsid w:val="00594B4F"/>
    <w:rsid w:val="005F25E0"/>
    <w:rsid w:val="00611905"/>
    <w:rsid w:val="00642B69"/>
    <w:rsid w:val="006510E7"/>
    <w:rsid w:val="00681E25"/>
    <w:rsid w:val="0068253E"/>
    <w:rsid w:val="00682DC3"/>
    <w:rsid w:val="00693973"/>
    <w:rsid w:val="006E1FDA"/>
    <w:rsid w:val="00717961"/>
    <w:rsid w:val="00743102"/>
    <w:rsid w:val="00782A8A"/>
    <w:rsid w:val="007C3751"/>
    <w:rsid w:val="008122AA"/>
    <w:rsid w:val="00820A68"/>
    <w:rsid w:val="00832355"/>
    <w:rsid w:val="008558C1"/>
    <w:rsid w:val="008C4B30"/>
    <w:rsid w:val="008F16AA"/>
    <w:rsid w:val="00920447"/>
    <w:rsid w:val="009515EC"/>
    <w:rsid w:val="00952415"/>
    <w:rsid w:val="009D0C66"/>
    <w:rsid w:val="009D7E62"/>
    <w:rsid w:val="00A0017B"/>
    <w:rsid w:val="00A159CE"/>
    <w:rsid w:val="00A24307"/>
    <w:rsid w:val="00A56C9D"/>
    <w:rsid w:val="00A97EEB"/>
    <w:rsid w:val="00AB04C7"/>
    <w:rsid w:val="00AC51E2"/>
    <w:rsid w:val="00AC6DE4"/>
    <w:rsid w:val="00AF609F"/>
    <w:rsid w:val="00B21471"/>
    <w:rsid w:val="00B31A5C"/>
    <w:rsid w:val="00B44FB3"/>
    <w:rsid w:val="00B450C7"/>
    <w:rsid w:val="00B97AE1"/>
    <w:rsid w:val="00BE70D5"/>
    <w:rsid w:val="00C3370D"/>
    <w:rsid w:val="00C561A5"/>
    <w:rsid w:val="00CC1AA5"/>
    <w:rsid w:val="00CC5A16"/>
    <w:rsid w:val="00CC6D0F"/>
    <w:rsid w:val="00CF57B2"/>
    <w:rsid w:val="00CF5F2B"/>
    <w:rsid w:val="00D3582E"/>
    <w:rsid w:val="00D617C1"/>
    <w:rsid w:val="00D86A6A"/>
    <w:rsid w:val="00DB4FDD"/>
    <w:rsid w:val="00DC2172"/>
    <w:rsid w:val="00DC2FB3"/>
    <w:rsid w:val="00DD3133"/>
    <w:rsid w:val="00DD3F84"/>
    <w:rsid w:val="00DE7A4E"/>
    <w:rsid w:val="00E42AB6"/>
    <w:rsid w:val="00E75D92"/>
    <w:rsid w:val="00E77910"/>
    <w:rsid w:val="00E82291"/>
    <w:rsid w:val="00E83254"/>
    <w:rsid w:val="00E86E25"/>
    <w:rsid w:val="00E94BC4"/>
    <w:rsid w:val="00E95A94"/>
    <w:rsid w:val="00EB5970"/>
    <w:rsid w:val="00EE0651"/>
    <w:rsid w:val="00EE743E"/>
    <w:rsid w:val="00EF0E30"/>
    <w:rsid w:val="00F02353"/>
    <w:rsid w:val="00F06263"/>
    <w:rsid w:val="00F07545"/>
    <w:rsid w:val="00F10705"/>
    <w:rsid w:val="00F20395"/>
    <w:rsid w:val="00F21DE8"/>
    <w:rsid w:val="00F70815"/>
    <w:rsid w:val="00F86B17"/>
    <w:rsid w:val="00FA23F1"/>
    <w:rsid w:val="00FA3455"/>
    <w:rsid w:val="00FC5FA3"/>
    <w:rsid w:val="00FF6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24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01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FB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B3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1C4F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documentos\Matrizes\Cabe&#231;alho%20Simples%20-%20ADSB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Cabeçalho Simples - ADSBD.dotx</Template>
  <TotalTime>79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Associação dos Doadores de Sangue Bom Despacho</cp:lastModifiedBy>
  <cp:revision>16</cp:revision>
  <cp:lastPrinted>2014-11-14T10:45:00Z</cp:lastPrinted>
  <dcterms:created xsi:type="dcterms:W3CDTF">2015-10-27T15:22:00Z</dcterms:created>
  <dcterms:modified xsi:type="dcterms:W3CDTF">2015-10-30T12:00:00Z</dcterms:modified>
</cp:coreProperties>
</file>